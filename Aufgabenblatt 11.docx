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59" w:rsidRDefault="00E5524E">
      <w:r>
        <w:t>Aufgabenblatt 11</w:t>
      </w:r>
    </w:p>
    <w:p w:rsidR="00E5524E" w:rsidRDefault="00E5524E">
      <w:r>
        <w:t>Aufgabe 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68"/>
        <w:gridCol w:w="453"/>
        <w:gridCol w:w="468"/>
        <w:gridCol w:w="453"/>
        <w:gridCol w:w="438"/>
        <w:gridCol w:w="446"/>
        <w:gridCol w:w="453"/>
        <w:gridCol w:w="468"/>
        <w:gridCol w:w="453"/>
        <w:gridCol w:w="468"/>
        <w:gridCol w:w="438"/>
      </w:tblGrid>
      <w:tr w:rsidR="00E5524E" w:rsidTr="00B8076B">
        <w:tc>
          <w:tcPr>
            <w:tcW w:w="453" w:type="dxa"/>
          </w:tcPr>
          <w:p w:rsidR="00E5524E" w:rsidRDefault="00E5524E">
            <w:r>
              <w:t>A</w:t>
            </w:r>
          </w:p>
        </w:tc>
        <w:tc>
          <w:tcPr>
            <w:tcW w:w="468" w:type="dxa"/>
          </w:tcPr>
          <w:p w:rsidR="00E5524E" w:rsidRDefault="00E5524E">
            <w:r>
              <w:t>N</w:t>
            </w:r>
          </w:p>
        </w:tc>
        <w:tc>
          <w:tcPr>
            <w:tcW w:w="453" w:type="dxa"/>
          </w:tcPr>
          <w:p w:rsidR="00E5524E" w:rsidRDefault="00E5524E">
            <w:r>
              <w:t>A</w:t>
            </w:r>
          </w:p>
        </w:tc>
        <w:tc>
          <w:tcPr>
            <w:tcW w:w="468" w:type="dxa"/>
          </w:tcPr>
          <w:p w:rsidR="00E5524E" w:rsidRDefault="00E5524E">
            <w:r>
              <w:t>N</w:t>
            </w:r>
          </w:p>
        </w:tc>
        <w:tc>
          <w:tcPr>
            <w:tcW w:w="453" w:type="dxa"/>
          </w:tcPr>
          <w:p w:rsidR="00E5524E" w:rsidRDefault="00E5524E">
            <w:r>
              <w:t>A</w:t>
            </w:r>
          </w:p>
        </w:tc>
        <w:tc>
          <w:tcPr>
            <w:tcW w:w="438" w:type="dxa"/>
          </w:tcPr>
          <w:p w:rsidR="00E5524E" w:rsidRDefault="00E5524E">
            <w:r>
              <w:t>S</w:t>
            </w:r>
          </w:p>
        </w:tc>
        <w:tc>
          <w:tcPr>
            <w:tcW w:w="446" w:type="dxa"/>
          </w:tcPr>
          <w:p w:rsidR="00E5524E" w:rsidRDefault="00E5524E">
            <w:r>
              <w:t>B</w:t>
            </w:r>
          </w:p>
        </w:tc>
        <w:tc>
          <w:tcPr>
            <w:tcW w:w="453" w:type="dxa"/>
          </w:tcPr>
          <w:p w:rsidR="00E5524E" w:rsidRDefault="00E5524E">
            <w:r>
              <w:t>A</w:t>
            </w:r>
          </w:p>
        </w:tc>
        <w:tc>
          <w:tcPr>
            <w:tcW w:w="468" w:type="dxa"/>
          </w:tcPr>
          <w:p w:rsidR="00E5524E" w:rsidRDefault="00E5524E">
            <w:r>
              <w:t>N</w:t>
            </w:r>
          </w:p>
        </w:tc>
        <w:tc>
          <w:tcPr>
            <w:tcW w:w="453" w:type="dxa"/>
          </w:tcPr>
          <w:p w:rsidR="00E5524E" w:rsidRDefault="00E5524E">
            <w:r>
              <w:t>A</w:t>
            </w:r>
          </w:p>
        </w:tc>
        <w:tc>
          <w:tcPr>
            <w:tcW w:w="468" w:type="dxa"/>
          </w:tcPr>
          <w:p w:rsidR="00E5524E" w:rsidRDefault="00E5524E">
            <w:r>
              <w:t>N</w:t>
            </w:r>
          </w:p>
        </w:tc>
        <w:tc>
          <w:tcPr>
            <w:tcW w:w="438" w:type="dxa"/>
          </w:tcPr>
          <w:p w:rsidR="00E5524E" w:rsidRDefault="00E5524E">
            <w:r>
              <w:t>E</w:t>
            </w:r>
          </w:p>
        </w:tc>
      </w:tr>
      <w:tr w:rsidR="00E5524E" w:rsidTr="00B8076B">
        <w:tc>
          <w:tcPr>
            <w:tcW w:w="453" w:type="dxa"/>
          </w:tcPr>
          <w:p w:rsidR="00E5524E" w:rsidRDefault="00E5524E">
            <w:r>
              <w:t>0</w:t>
            </w:r>
          </w:p>
        </w:tc>
        <w:tc>
          <w:tcPr>
            <w:tcW w:w="468" w:type="dxa"/>
          </w:tcPr>
          <w:p w:rsidR="00E5524E" w:rsidRDefault="00E5524E">
            <w:r>
              <w:t>0</w:t>
            </w:r>
          </w:p>
        </w:tc>
        <w:tc>
          <w:tcPr>
            <w:tcW w:w="453" w:type="dxa"/>
          </w:tcPr>
          <w:p w:rsidR="00E5524E" w:rsidRDefault="00E5524E">
            <w:r>
              <w:t>1</w:t>
            </w:r>
          </w:p>
        </w:tc>
        <w:tc>
          <w:tcPr>
            <w:tcW w:w="468" w:type="dxa"/>
          </w:tcPr>
          <w:p w:rsidR="00E5524E" w:rsidRDefault="00E5524E">
            <w:r>
              <w:t>2</w:t>
            </w:r>
          </w:p>
        </w:tc>
        <w:tc>
          <w:tcPr>
            <w:tcW w:w="453" w:type="dxa"/>
          </w:tcPr>
          <w:p w:rsidR="00E5524E" w:rsidRDefault="00E5524E">
            <w:r>
              <w:t>3</w:t>
            </w:r>
          </w:p>
        </w:tc>
        <w:tc>
          <w:tcPr>
            <w:tcW w:w="438" w:type="dxa"/>
          </w:tcPr>
          <w:p w:rsidR="00E5524E" w:rsidRDefault="00E5524E">
            <w:r>
              <w:t>0</w:t>
            </w:r>
          </w:p>
        </w:tc>
        <w:tc>
          <w:tcPr>
            <w:tcW w:w="446" w:type="dxa"/>
          </w:tcPr>
          <w:p w:rsidR="00E5524E" w:rsidRDefault="00E5524E">
            <w:r>
              <w:t>0</w:t>
            </w:r>
          </w:p>
        </w:tc>
        <w:tc>
          <w:tcPr>
            <w:tcW w:w="453" w:type="dxa"/>
          </w:tcPr>
          <w:p w:rsidR="00E5524E" w:rsidRDefault="00E5524E">
            <w:r>
              <w:t>1</w:t>
            </w:r>
          </w:p>
        </w:tc>
        <w:tc>
          <w:tcPr>
            <w:tcW w:w="468" w:type="dxa"/>
          </w:tcPr>
          <w:p w:rsidR="00E5524E" w:rsidRDefault="00E5524E">
            <w:r>
              <w:t>2</w:t>
            </w:r>
          </w:p>
        </w:tc>
        <w:tc>
          <w:tcPr>
            <w:tcW w:w="453" w:type="dxa"/>
          </w:tcPr>
          <w:p w:rsidR="00E5524E" w:rsidRDefault="00E5524E">
            <w:r>
              <w:t>3</w:t>
            </w:r>
          </w:p>
        </w:tc>
        <w:tc>
          <w:tcPr>
            <w:tcW w:w="468" w:type="dxa"/>
          </w:tcPr>
          <w:p w:rsidR="00E5524E" w:rsidRDefault="00E5524E">
            <w:r>
              <w:t>4</w:t>
            </w:r>
          </w:p>
        </w:tc>
        <w:tc>
          <w:tcPr>
            <w:tcW w:w="438" w:type="dxa"/>
          </w:tcPr>
          <w:p w:rsidR="00E5524E" w:rsidRDefault="00E5524E">
            <w:r>
              <w:t>0</w:t>
            </w:r>
          </w:p>
        </w:tc>
      </w:tr>
    </w:tbl>
    <w:p w:rsidR="00E5524E" w:rsidRDefault="00E5524E"/>
    <w:p w:rsidR="00E5524E" w:rsidRDefault="00E5524E">
      <w:r>
        <w:t>Aufgabe 1.2</w:t>
      </w:r>
    </w:p>
    <w:p w:rsidR="00AF0472" w:rsidRDefault="00AF0472">
      <w:r>
        <w:t>GOGO: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472"/>
        <w:gridCol w:w="465"/>
        <w:gridCol w:w="472"/>
        <w:gridCol w:w="472"/>
        <w:gridCol w:w="472"/>
        <w:gridCol w:w="472"/>
        <w:gridCol w:w="472"/>
        <w:gridCol w:w="472"/>
      </w:tblGrid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O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O</w:t>
            </w:r>
          </w:p>
        </w:tc>
      </w:tr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00B05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00B050"/>
              </w:rPr>
              <w:t>O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00B05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FF0000"/>
              </w:rP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</w:tr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00B05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FF0000"/>
              </w:rP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</w:tr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FF000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</w:tr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FF000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</w:tr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00B05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00B050"/>
              </w:rP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00B05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>
            <w:r w:rsidRPr="00AF0472">
              <w:rPr>
                <w:color w:val="00B050"/>
              </w:rPr>
              <w:t>O</w:t>
            </w:r>
          </w:p>
        </w:tc>
      </w:tr>
    </w:tbl>
    <w:p w:rsidR="00E5524E" w:rsidRDefault="00E5524E"/>
    <w:p w:rsidR="00AF0472" w:rsidRDefault="00AF0472">
      <w:r>
        <w:t>ALGO: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472"/>
        <w:gridCol w:w="465"/>
        <w:gridCol w:w="472"/>
        <w:gridCol w:w="472"/>
        <w:gridCol w:w="472"/>
        <w:gridCol w:w="472"/>
        <w:gridCol w:w="465"/>
        <w:gridCol w:w="472"/>
      </w:tblGrid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>
            <w:r>
              <w:t>O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>
            <w: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>
            <w: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>
            <w:r>
              <w:t>O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>
            <w:r>
              <w:t>O</w:t>
            </w:r>
          </w:p>
        </w:tc>
      </w:tr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 w:rsidRPr="00B8076B">
              <w:rPr>
                <w:color w:val="FF0000"/>
              </w:rP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>
              <w:t>L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</w:tr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 w:rsidRPr="00B8076B">
              <w:rPr>
                <w:color w:val="FF0000"/>
              </w:rPr>
              <w:t>A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</w:tr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 w:rsidRPr="00B8076B">
              <w:rPr>
                <w:color w:val="FF0000"/>
              </w:rP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</w:tr>
      <w:tr w:rsidR="00AF0472" w:rsidTr="00B8076B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 w:rsidRPr="00B8076B">
              <w:rPr>
                <w:color w:val="00B050"/>
              </w:rP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 w:rsidRPr="00B8076B">
              <w:rPr>
                <w:color w:val="00B050"/>
              </w:rP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 w:rsidRPr="00B8076B">
              <w:rPr>
                <w:color w:val="00B05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B8076B" w:rsidP="00C6066F">
            <w:r w:rsidRPr="00B8076B">
              <w:rPr>
                <w:color w:val="00B050"/>
              </w:rPr>
              <w:t>O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AF0472" w:rsidRDefault="00AF0472" w:rsidP="00C6066F"/>
        </w:tc>
      </w:tr>
    </w:tbl>
    <w:p w:rsidR="00AF0472" w:rsidRDefault="00AF0472">
      <w:bookmarkStart w:id="0" w:name="_GoBack"/>
      <w:bookmarkEnd w:id="0"/>
    </w:p>
    <w:p w:rsidR="00B8076B" w:rsidRDefault="00B8076B">
      <w:r>
        <w:t>Aufgabe 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472"/>
        <w:gridCol w:w="465"/>
        <w:gridCol w:w="472"/>
        <w:gridCol w:w="472"/>
        <w:gridCol w:w="472"/>
        <w:gridCol w:w="472"/>
        <w:gridCol w:w="465"/>
        <w:gridCol w:w="472"/>
        <w:gridCol w:w="472"/>
        <w:gridCol w:w="472"/>
        <w:gridCol w:w="472"/>
        <w:gridCol w:w="472"/>
      </w:tblGrid>
      <w:tr w:rsidR="00B8076B" w:rsidTr="004608F1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G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S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A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O</w:t>
            </w:r>
          </w:p>
        </w:tc>
      </w:tr>
      <w:tr w:rsidR="00B8076B" w:rsidTr="004608F1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L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 w:rsidRPr="00B8076B">
              <w:rPr>
                <w:color w:val="FF0000"/>
              </w:rP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</w:tr>
      <w:tr w:rsidR="00B8076B" w:rsidTr="004608F1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 w:rsidRPr="00B8076B">
              <w:rPr>
                <w:color w:val="FF000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>
            <w:r w:rsidRPr="00B8076B">
              <w:rPr>
                <w:color w:val="00B050"/>
              </w:rP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</w:tr>
      <w:tr w:rsidR="00B8076B" w:rsidTr="004608F1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F5503B" w:rsidP="00C6066F">
            <w: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F5503B" w:rsidP="00C6066F">
            <w:r>
              <w:t>L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F5503B" w:rsidP="00C6066F">
            <w:r w:rsidRPr="00F5503B">
              <w:rPr>
                <w:color w:val="FF000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F5503B" w:rsidP="00C6066F">
            <w:r w:rsidRPr="00F5503B">
              <w:rPr>
                <w:color w:val="00B050"/>
              </w:rP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</w:tr>
      <w:tr w:rsidR="00B8076B" w:rsidTr="004608F1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F5503B" w:rsidP="00C6066F">
            <w:r>
              <w:t>A</w:t>
            </w:r>
          </w:p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F5503B" w:rsidP="00C6066F">
            <w: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F5503B" w:rsidP="00C6066F">
            <w: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F5503B" w:rsidP="00C6066F">
            <w:r w:rsidRPr="00F5503B">
              <w:rPr>
                <w:color w:val="FF0000"/>
              </w:rPr>
              <w:t>O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</w:tr>
      <w:tr w:rsidR="00B8076B" w:rsidTr="004608F1"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65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Default="00B8076B" w:rsidP="00C6066F"/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Pr="00F5503B" w:rsidRDefault="00F5503B" w:rsidP="00C6066F">
            <w:pPr>
              <w:rPr>
                <w:color w:val="00B050"/>
              </w:rPr>
            </w:pPr>
            <w:r w:rsidRPr="00F5503B">
              <w:rPr>
                <w:color w:val="00B050"/>
              </w:rPr>
              <w:t>A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Pr="00F5503B" w:rsidRDefault="00F5503B" w:rsidP="00C6066F">
            <w:pPr>
              <w:rPr>
                <w:color w:val="00B050"/>
              </w:rPr>
            </w:pPr>
            <w:r w:rsidRPr="00F5503B">
              <w:rPr>
                <w:color w:val="00B050"/>
              </w:rPr>
              <w:t>L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Pr="00F5503B" w:rsidRDefault="00F5503B" w:rsidP="00C6066F">
            <w:pPr>
              <w:rPr>
                <w:color w:val="00B050"/>
              </w:rPr>
            </w:pPr>
            <w:r w:rsidRPr="00F5503B">
              <w:rPr>
                <w:color w:val="00B050"/>
              </w:rPr>
              <w:t>G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:rsidR="00B8076B" w:rsidRPr="00F5503B" w:rsidRDefault="00F5503B" w:rsidP="00C6066F">
            <w:pPr>
              <w:rPr>
                <w:color w:val="00B050"/>
              </w:rPr>
            </w:pPr>
            <w:r w:rsidRPr="00F5503B">
              <w:rPr>
                <w:color w:val="00B050"/>
              </w:rPr>
              <w:t>O</w:t>
            </w:r>
          </w:p>
        </w:tc>
      </w:tr>
    </w:tbl>
    <w:p w:rsidR="00B8076B" w:rsidRDefault="00B8076B"/>
    <w:sectPr w:rsidR="00B80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24E"/>
    <w:rsid w:val="007E0459"/>
    <w:rsid w:val="00AF0472"/>
    <w:rsid w:val="00B8076B"/>
    <w:rsid w:val="00E5524E"/>
    <w:rsid w:val="00F5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B2A55EC0.dotm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Schrode, James</dc:creator>
  <cp:lastModifiedBy>Schrode, James</cp:lastModifiedBy>
  <cp:revision>1</cp:revision>
  <dcterms:created xsi:type="dcterms:W3CDTF">2018-06-21T07:53:00Z</dcterms:created>
  <dcterms:modified xsi:type="dcterms:W3CDTF">2018-06-21T08:29:00Z</dcterms:modified>
</cp:coreProperties>
</file>